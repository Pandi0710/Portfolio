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CEAE7" w:themeColor="accent1" w:themeTint="19"/>
  <w:body>
    <w:p w14:paraId="18A17648" w14:textId="77777777" w:rsidR="00F228C5" w:rsidRDefault="00F228C5" w:rsidP="00F228C5"/>
    <w:p w14:paraId="05435AF6" w14:textId="29FA57DD" w:rsidR="3253819B" w:rsidRDefault="006C0135" w:rsidP="00CA639F">
      <w:pPr>
        <w:pStyle w:val="Title"/>
      </w:pPr>
      <w:r>
        <w:t>Sankaja Pandipperuma</w:t>
      </w:r>
    </w:p>
    <w:p w14:paraId="040548B1" w14:textId="0057AE30" w:rsidR="003A4954" w:rsidRPr="00CA639F" w:rsidRDefault="006C0135" w:rsidP="00CA639F">
      <w:pPr>
        <w:pStyle w:val="Subtitle"/>
      </w:pPr>
      <w:r>
        <w:t>Computer Science Undergraduate</w:t>
      </w:r>
    </w:p>
    <w:p w14:paraId="59C2600D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50"/>
      </w:tblGrid>
      <w:tr w:rsidR="007B1EF3" w14:paraId="3FC8B9A3" w14:textId="77777777" w:rsidTr="2BE3A5F4">
        <w:trPr>
          <w:trHeight w:val="728"/>
        </w:trPr>
        <w:tc>
          <w:tcPr>
            <w:tcW w:w="9350" w:type="dxa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06C3AE5D" w14:textId="46BD0137" w:rsidR="006C0135" w:rsidRDefault="006C0135" w:rsidP="006C01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+94712615297       </w:t>
            </w:r>
            <w:r w:rsidR="00302565">
              <w:rPr>
                <w:rFonts w:ascii="Times New Roman" w:hAnsi="Times New Roman" w:cs="Times New Roman"/>
              </w:rPr>
              <w:t>|</w:t>
            </w:r>
            <w:r w:rsidR="00302565">
              <w:t xml:space="preserve">                </w:t>
            </w:r>
            <w:hyperlink r:id="rId11" w:history="1">
              <w:r w:rsidR="00302565" w:rsidRPr="00302565">
                <w:rPr>
                  <w:rStyle w:val="Hyperlink"/>
                  <w:rFonts w:ascii="Times New Roman" w:hAnsi="Times New Roman" w:cs="Times New Roman"/>
                </w:rPr>
                <w:t>LinkedIn</w:t>
              </w:r>
            </w:hyperlink>
            <w:r w:rsidR="00302565">
              <w:rPr>
                <w:rFonts w:ascii="Times New Roman" w:hAnsi="Times New Roman" w:cs="Times New Roman"/>
              </w:rPr>
              <w:t xml:space="preserve">                 |         </w:t>
            </w:r>
            <w:r w:rsidR="003564CD">
              <w:rPr>
                <w:rFonts w:ascii="Times New Roman" w:hAnsi="Times New Roman" w:cs="Times New Roman"/>
              </w:rPr>
              <w:t xml:space="preserve">   </w:t>
            </w:r>
            <w:r w:rsidR="00302565">
              <w:rPr>
                <w:rFonts w:ascii="Times New Roman" w:hAnsi="Times New Roman" w:cs="Times New Roman"/>
              </w:rPr>
              <w:t xml:space="preserve">   </w:t>
            </w:r>
            <w:hyperlink r:id="rId12" w:history="1">
              <w:r w:rsidR="00302565" w:rsidRPr="00302565">
                <w:rPr>
                  <w:rStyle w:val="Hyperlink"/>
                  <w:rFonts w:ascii="Times New Roman" w:hAnsi="Times New Roman" w:cs="Times New Roman"/>
                </w:rPr>
                <w:t>GitHub</w:t>
              </w:r>
            </w:hyperlink>
            <w:r w:rsidR="00302565">
              <w:rPr>
                <w:rFonts w:ascii="Times New Roman" w:hAnsi="Times New Roman" w:cs="Times New Roman"/>
              </w:rPr>
              <w:t xml:space="preserve">                  |            </w:t>
            </w:r>
            <w:r w:rsidR="003564CD">
              <w:rPr>
                <w:rFonts w:ascii="Times New Roman" w:hAnsi="Times New Roman" w:cs="Times New Roman"/>
              </w:rPr>
              <w:t xml:space="preserve"> </w:t>
            </w:r>
            <w:r w:rsidR="00302565">
              <w:rPr>
                <w:rFonts w:ascii="Times New Roman" w:hAnsi="Times New Roman" w:cs="Times New Roman"/>
              </w:rPr>
              <w:t xml:space="preserve">    </w:t>
            </w:r>
            <w:hyperlink r:id="rId13" w:history="1">
              <w:r w:rsidR="00302565" w:rsidRPr="00302565">
                <w:rPr>
                  <w:rStyle w:val="Hyperlink"/>
                  <w:rFonts w:ascii="Times New Roman" w:hAnsi="Times New Roman" w:cs="Times New Roman"/>
                </w:rPr>
                <w:t>P</w:t>
              </w:r>
              <w:r w:rsidR="00302565" w:rsidRPr="00302565">
                <w:rPr>
                  <w:rStyle w:val="Hyperlink"/>
                </w:rPr>
                <w:t>ortfolio</w:t>
              </w:r>
            </w:hyperlink>
            <w:r w:rsidR="00302565">
              <w:rPr>
                <w:rFonts w:ascii="Times New Roman" w:hAnsi="Times New Roman" w:cs="Times New Roman"/>
              </w:rPr>
              <w:t xml:space="preserve"> </w:t>
            </w:r>
            <w:r w:rsidR="00302565">
              <w:t xml:space="preserve">           </w:t>
            </w:r>
            <w:r w:rsidR="00302565">
              <w:rPr>
                <w:rFonts w:ascii="Times New Roman" w:hAnsi="Times New Roman" w:cs="Times New Roman"/>
              </w:rPr>
              <w:t xml:space="preserve">                                        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6C0135">
              <w:rPr>
                <w:rFonts w:ascii="Times New Roman" w:hAnsi="Times New Roman" w:cs="Times New Roman"/>
              </w:rPr>
              <w:t xml:space="preserve"> </w:t>
            </w:r>
          </w:p>
          <w:p w14:paraId="6B887B19" w14:textId="77777777" w:rsidR="006C0135" w:rsidRDefault="006C0135" w:rsidP="006C0135"/>
          <w:p w14:paraId="1B143788" w14:textId="5BE479C3" w:rsidR="006C0135" w:rsidRDefault="00302565" w:rsidP="006C01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6C0135">
              <w:rPr>
                <w:rFonts w:ascii="Times New Roman" w:hAnsi="Times New Roman" w:cs="Times New Roman"/>
              </w:rPr>
              <w:t xml:space="preserve"> </w:t>
            </w:r>
            <w:hyperlink r:id="rId14" w:history="1">
              <w:r w:rsidRPr="00F65075">
                <w:rPr>
                  <w:rStyle w:val="Hyperlink"/>
                  <w:rFonts w:ascii="Times New Roman" w:hAnsi="Times New Roman" w:cs="Times New Roman"/>
                </w:rPr>
                <w:t>pandipperumasankaja@gmail.com</w:t>
              </w:r>
            </w:hyperlink>
            <w:r>
              <w:t xml:space="preserve">    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6C013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|          </w:t>
            </w:r>
            <w:r w:rsidRPr="006C0135">
              <w:rPr>
                <w:rFonts w:ascii="Times New Roman" w:hAnsi="Times New Roman" w:cs="Times New Roman"/>
              </w:rPr>
              <w:t xml:space="preserve"> </w:t>
            </w:r>
            <w:hyperlink r:id="rId15" w:history="1">
              <w:r w:rsidRPr="00F65075">
                <w:rPr>
                  <w:rStyle w:val="Hyperlink"/>
                  <w:rFonts w:ascii="Times New Roman" w:hAnsi="Times New Roman" w:cs="Times New Roman"/>
                </w:rPr>
                <w:t>sankaja.20230605@iit.ac.lk</w:t>
              </w:r>
            </w:hyperlink>
            <w:r>
              <w:t xml:space="preserve">  </w:t>
            </w:r>
            <w:r w:rsidR="00B21E44">
              <w:t xml:space="preserve"> </w:t>
            </w:r>
            <w:r>
              <w:t xml:space="preserve">  |        Matara, Sri Lanka</w:t>
            </w:r>
            <w:r w:rsidR="006C0135">
              <w:rPr>
                <w:rFonts w:ascii="Times New Roman" w:hAnsi="Times New Roman" w:cs="Times New Roman"/>
              </w:rPr>
              <w:t xml:space="preserve"> </w:t>
            </w:r>
          </w:p>
          <w:p w14:paraId="10EBC3F1" w14:textId="59564A16" w:rsidR="00302565" w:rsidRPr="006C0135" w:rsidRDefault="00302565" w:rsidP="006C0135"/>
        </w:tc>
      </w:tr>
    </w:tbl>
    <w:p w14:paraId="128667D4" w14:textId="15705923" w:rsidR="00CA639F" w:rsidRPr="00D779B5" w:rsidRDefault="003564CD" w:rsidP="00CA639F">
      <w:pPr>
        <w:pStyle w:val="Spacing"/>
        <w:rPr>
          <w:rFonts w:ascii="Times New Roman" w:hAnsi="Times New Roman" w:cs="Times New Roman"/>
          <w:color w:val="000000" w:themeColor="text1"/>
        </w:rPr>
      </w:pPr>
      <w:r w:rsidRPr="00D779B5">
        <w:rPr>
          <w:rFonts w:ascii="Times New Roman" w:hAnsi="Times New Roman" w:cs="Times New Roman"/>
          <w:color w:val="000000" w:themeColor="text1"/>
        </w:rPr>
        <w:t xml:space="preserve">Motivated and technically skilled university student specializing in Software Development, Human- Computer Interaction, and Cybersecurity. Experienced in collaborative, team-driven environments and focused on creating innovative, user-centered solutions. Demonstrates strong analytical abilities through academic and practical work in cybersecurity, with a commitment to solving real-world challenges and enhancing user experiences. </w:t>
      </w:r>
    </w:p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630"/>
        <w:gridCol w:w="7010"/>
      </w:tblGrid>
      <w:tr w:rsidR="00D779B5" w:rsidRPr="00D779B5" w14:paraId="37261280" w14:textId="77777777" w:rsidTr="00D779B5">
        <w:trPr>
          <w:trHeight w:val="543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949D9AD" w14:textId="1FFEB5D3" w:rsidR="007B1EF3" w:rsidRPr="00D779B5" w:rsidRDefault="003564CD" w:rsidP="001A1BCF">
            <w:pPr>
              <w:pStyle w:val="Heading2"/>
              <w:rPr>
                <w:color w:val="000000" w:themeColor="text1"/>
              </w:rPr>
            </w:pPr>
            <w:r w:rsidRPr="00D779B5">
              <w:rPr>
                <w:color w:val="000000" w:themeColor="text1"/>
              </w:rPr>
              <w:t>Education</w:t>
            </w:r>
          </w:p>
        </w:tc>
        <w:tc>
          <w:tcPr>
            <w:tcW w:w="630" w:type="dxa"/>
          </w:tcPr>
          <w:p w14:paraId="31309B63" w14:textId="77777777" w:rsidR="007B1EF3" w:rsidRPr="00D779B5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000000" w:themeColor="text1"/>
              </w:rPr>
            </w:pPr>
          </w:p>
        </w:tc>
        <w:tc>
          <w:tcPr>
            <w:tcW w:w="7010" w:type="dxa"/>
          </w:tcPr>
          <w:p w14:paraId="3AE7E061" w14:textId="77777777" w:rsidR="00C567C3" w:rsidRPr="00D779B5" w:rsidRDefault="003564CD" w:rsidP="00C7687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Informatics Institute of Technology affiliated with the University of Westminster</w:t>
            </w:r>
          </w:p>
          <w:p w14:paraId="5DE41C3D" w14:textId="77777777" w:rsidR="003564CD" w:rsidRPr="00D779B5" w:rsidRDefault="003564CD" w:rsidP="00C768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(2023 – Present)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4"/>
              <w:gridCol w:w="3330"/>
            </w:tblGrid>
            <w:tr w:rsidR="00D779B5" w:rsidRPr="00D779B5" w14:paraId="15165753" w14:textId="77777777" w:rsidTr="000D3702">
              <w:tc>
                <w:tcPr>
                  <w:tcW w:w="3414" w:type="dxa"/>
                </w:tcPr>
                <w:p w14:paraId="16782BD7" w14:textId="1DE958B4" w:rsidR="003564CD" w:rsidRPr="00D779B5" w:rsidRDefault="009E60CB" w:rsidP="00C7687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779B5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  <w:r w:rsidRPr="00D779B5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 xml:space="preserve">st </w:t>
                  </w:r>
                  <w:r w:rsidRPr="00D779B5">
                    <w:rPr>
                      <w:rFonts w:ascii="Times New Roman" w:hAnsi="Times New Roman" w:cs="Times New Roman"/>
                      <w:color w:val="000000" w:themeColor="text1"/>
                    </w:rPr>
                    <w:t>Year</w:t>
                  </w:r>
                </w:p>
              </w:tc>
              <w:tc>
                <w:tcPr>
                  <w:tcW w:w="3330" w:type="dxa"/>
                </w:tcPr>
                <w:p w14:paraId="1B368198" w14:textId="25D46393" w:rsidR="003564CD" w:rsidRPr="00D779B5" w:rsidRDefault="009E60CB" w:rsidP="00C76870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779B5">
                    <w:rPr>
                      <w:rFonts w:ascii="Times New Roman" w:hAnsi="Times New Roman" w:cs="Times New Roman"/>
                      <w:color w:val="000000" w:themeColor="text1"/>
                    </w:rPr>
                    <w:t>2</w:t>
                  </w:r>
                  <w:r w:rsidRPr="00D779B5">
                    <w:rPr>
                      <w:rFonts w:ascii="Times New Roman" w:hAnsi="Times New Roman" w:cs="Times New Roman"/>
                      <w:color w:val="000000" w:themeColor="text1"/>
                      <w:vertAlign w:val="superscript"/>
                    </w:rPr>
                    <w:t xml:space="preserve">nd </w:t>
                  </w:r>
                  <w:r w:rsidRPr="00D779B5">
                    <w:rPr>
                      <w:rFonts w:ascii="Times New Roman" w:hAnsi="Times New Roman" w:cs="Times New Roman"/>
                      <w:color w:val="000000" w:themeColor="text1"/>
                    </w:rPr>
                    <w:t>Year</w:t>
                  </w:r>
                </w:p>
              </w:tc>
            </w:tr>
            <w:tr w:rsidR="00D779B5" w:rsidRPr="00D779B5" w14:paraId="2CBE02E3" w14:textId="77777777" w:rsidTr="000D3702">
              <w:tc>
                <w:tcPr>
                  <w:tcW w:w="3414" w:type="dxa"/>
                </w:tcPr>
                <w:p w14:paraId="0C9C0ABF" w14:textId="5A40E497" w:rsidR="003564CD" w:rsidRPr="00D779B5" w:rsidRDefault="009E60CB" w:rsidP="009E60C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779B5">
                    <w:rPr>
                      <w:rFonts w:ascii="Times New Roman" w:hAnsi="Times New Roman" w:cs="Times New Roman"/>
                      <w:color w:val="000000" w:themeColor="text1"/>
                    </w:rPr>
                    <w:t>Software Development I (Python)</w:t>
                  </w:r>
                </w:p>
              </w:tc>
              <w:tc>
                <w:tcPr>
                  <w:tcW w:w="3330" w:type="dxa"/>
                </w:tcPr>
                <w:p w14:paraId="5954FEC0" w14:textId="0D85C011" w:rsidR="003564CD" w:rsidRPr="00D779B5" w:rsidRDefault="009E60CB" w:rsidP="009E60C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779B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Object Oriented Programming  </w:t>
                  </w:r>
                </w:p>
              </w:tc>
            </w:tr>
            <w:tr w:rsidR="00D779B5" w:rsidRPr="00D779B5" w14:paraId="43587110" w14:textId="77777777" w:rsidTr="000D3702">
              <w:tc>
                <w:tcPr>
                  <w:tcW w:w="3414" w:type="dxa"/>
                </w:tcPr>
                <w:p w14:paraId="1520B9FC" w14:textId="49EE6168" w:rsidR="003564CD" w:rsidRPr="00D779B5" w:rsidRDefault="009E60CB" w:rsidP="009E60C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779B5">
                    <w:rPr>
                      <w:rFonts w:ascii="Times New Roman" w:hAnsi="Times New Roman" w:cs="Times New Roman"/>
                      <w:color w:val="000000" w:themeColor="text1"/>
                    </w:rPr>
                    <w:t>Software Development II   (Java)</w:t>
                  </w:r>
                </w:p>
              </w:tc>
              <w:tc>
                <w:tcPr>
                  <w:tcW w:w="3330" w:type="dxa"/>
                </w:tcPr>
                <w:p w14:paraId="238BC02E" w14:textId="61FEE109" w:rsidR="003564CD" w:rsidRPr="00D779B5" w:rsidRDefault="009E60CB" w:rsidP="009E60C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779B5">
                    <w:rPr>
                      <w:rFonts w:ascii="Times New Roman" w:hAnsi="Times New Roman" w:cs="Times New Roman"/>
                      <w:color w:val="000000" w:themeColor="text1"/>
                    </w:rPr>
                    <w:t>Human Computer    Interaction</w:t>
                  </w:r>
                </w:p>
              </w:tc>
            </w:tr>
            <w:tr w:rsidR="00D779B5" w:rsidRPr="00D779B5" w14:paraId="625477DB" w14:textId="77777777" w:rsidTr="000D3702">
              <w:tc>
                <w:tcPr>
                  <w:tcW w:w="3414" w:type="dxa"/>
                </w:tcPr>
                <w:p w14:paraId="32F6502D" w14:textId="2F0397C3" w:rsidR="003564CD" w:rsidRPr="00D779B5" w:rsidRDefault="009E60CB" w:rsidP="009E60C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779B5">
                    <w:rPr>
                      <w:rFonts w:ascii="Times New Roman" w:hAnsi="Times New Roman" w:cs="Times New Roman"/>
                      <w:color w:val="000000" w:themeColor="text1"/>
                    </w:rPr>
                    <w:t>Mathematics for Computing</w:t>
                  </w:r>
                </w:p>
              </w:tc>
              <w:tc>
                <w:tcPr>
                  <w:tcW w:w="3330" w:type="dxa"/>
                </w:tcPr>
                <w:p w14:paraId="2E6E8E43" w14:textId="49ED9FB9" w:rsidR="003564CD" w:rsidRPr="00D779B5" w:rsidRDefault="009E60CB" w:rsidP="009E60C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779B5">
                    <w:rPr>
                      <w:rFonts w:ascii="Times New Roman" w:hAnsi="Times New Roman" w:cs="Times New Roman"/>
                      <w:color w:val="000000" w:themeColor="text1"/>
                    </w:rPr>
                    <w:t>Database Systems</w:t>
                  </w:r>
                </w:p>
              </w:tc>
            </w:tr>
            <w:tr w:rsidR="00D779B5" w:rsidRPr="00D779B5" w14:paraId="36F3D837" w14:textId="77777777" w:rsidTr="000D3702">
              <w:tc>
                <w:tcPr>
                  <w:tcW w:w="3414" w:type="dxa"/>
                </w:tcPr>
                <w:p w14:paraId="5D86EC64" w14:textId="7ABAE73C" w:rsidR="003564CD" w:rsidRPr="00D779B5" w:rsidRDefault="009E60CB" w:rsidP="009E60C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779B5">
                    <w:rPr>
                      <w:rFonts w:ascii="Times New Roman" w:hAnsi="Times New Roman" w:cs="Times New Roman"/>
                      <w:color w:val="000000" w:themeColor="text1"/>
                    </w:rPr>
                    <w:t>Web Design and Development</w:t>
                  </w:r>
                </w:p>
              </w:tc>
              <w:tc>
                <w:tcPr>
                  <w:tcW w:w="3330" w:type="dxa"/>
                </w:tcPr>
                <w:p w14:paraId="1C279E62" w14:textId="74D38E05" w:rsidR="003564CD" w:rsidRPr="00D779B5" w:rsidRDefault="009E60CB" w:rsidP="009E60C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779B5">
                    <w:rPr>
                      <w:rFonts w:ascii="Times New Roman" w:hAnsi="Times New Roman" w:cs="Times New Roman"/>
                      <w:color w:val="000000" w:themeColor="text1"/>
                    </w:rPr>
                    <w:t>Client Server Architecture</w:t>
                  </w:r>
                </w:p>
              </w:tc>
            </w:tr>
            <w:tr w:rsidR="00D779B5" w:rsidRPr="00D779B5" w14:paraId="23BB11F4" w14:textId="77777777" w:rsidTr="000D3702">
              <w:tc>
                <w:tcPr>
                  <w:tcW w:w="3414" w:type="dxa"/>
                </w:tcPr>
                <w:p w14:paraId="43BA7BD0" w14:textId="38F6371E" w:rsidR="003564CD" w:rsidRPr="00D779B5" w:rsidRDefault="009E60CB" w:rsidP="009E60C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779B5">
                    <w:rPr>
                      <w:rFonts w:ascii="Times New Roman" w:hAnsi="Times New Roman" w:cs="Times New Roman"/>
                      <w:color w:val="000000" w:themeColor="text1"/>
                    </w:rPr>
                    <w:t>Computer Systems Fundaments</w:t>
                  </w:r>
                </w:p>
              </w:tc>
              <w:tc>
                <w:tcPr>
                  <w:tcW w:w="3330" w:type="dxa"/>
                </w:tcPr>
                <w:p w14:paraId="642CBF7D" w14:textId="2E0DCA84" w:rsidR="003564CD" w:rsidRPr="00D779B5" w:rsidRDefault="000D3702" w:rsidP="009E60C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779B5">
                    <w:rPr>
                      <w:rFonts w:ascii="Times New Roman" w:hAnsi="Times New Roman" w:cs="Times New Roman"/>
                      <w:color w:val="000000" w:themeColor="text1"/>
                    </w:rPr>
                    <w:t>Information Technology Security</w:t>
                  </w:r>
                </w:p>
              </w:tc>
            </w:tr>
            <w:tr w:rsidR="00D779B5" w:rsidRPr="00D779B5" w14:paraId="22C58A67" w14:textId="77777777" w:rsidTr="000D3702">
              <w:tc>
                <w:tcPr>
                  <w:tcW w:w="3414" w:type="dxa"/>
                </w:tcPr>
                <w:p w14:paraId="5AAC7490" w14:textId="324055E5" w:rsidR="003564CD" w:rsidRPr="00D779B5" w:rsidRDefault="009E60CB" w:rsidP="009E60C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779B5">
                    <w:rPr>
                      <w:rFonts w:ascii="Times New Roman" w:hAnsi="Times New Roman" w:cs="Times New Roman"/>
                      <w:color w:val="000000" w:themeColor="text1"/>
                    </w:rPr>
                    <w:t>Trends in Computer Science</w:t>
                  </w:r>
                </w:p>
              </w:tc>
              <w:tc>
                <w:tcPr>
                  <w:tcW w:w="3330" w:type="dxa"/>
                </w:tcPr>
                <w:p w14:paraId="250097A0" w14:textId="059DCE61" w:rsidR="003564CD" w:rsidRPr="00D779B5" w:rsidRDefault="000D3702" w:rsidP="000D370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D779B5">
                    <w:rPr>
                      <w:rFonts w:ascii="Times New Roman" w:hAnsi="Times New Roman" w:cs="Times New Roman"/>
                      <w:color w:val="000000" w:themeColor="text1"/>
                    </w:rPr>
                    <w:t>Professional Development</w:t>
                  </w:r>
                </w:p>
              </w:tc>
            </w:tr>
          </w:tbl>
          <w:p w14:paraId="0F896DED" w14:textId="77777777" w:rsidR="003564CD" w:rsidRPr="00D779B5" w:rsidRDefault="003564CD" w:rsidP="00C7687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67593F1D" w14:textId="77777777" w:rsidR="000D3702" w:rsidRPr="00D779B5" w:rsidRDefault="000D3702" w:rsidP="00C7687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Southern Informatics Technology Education Center</w:t>
            </w:r>
          </w:p>
          <w:p w14:paraId="2BDF1454" w14:textId="77777777" w:rsidR="000D3702" w:rsidRPr="00D779B5" w:rsidRDefault="000D3702" w:rsidP="00C768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(2022 – 2023)</w:t>
            </w:r>
          </w:p>
          <w:p w14:paraId="17FE2904" w14:textId="0442D539" w:rsidR="000D3702" w:rsidRPr="00D779B5" w:rsidRDefault="000D3702" w:rsidP="000D370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Completed Java Programming course</w:t>
            </w:r>
          </w:p>
          <w:p w14:paraId="36002D82" w14:textId="023C5E66" w:rsidR="000D3702" w:rsidRPr="00D779B5" w:rsidRDefault="000D3702" w:rsidP="000D370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Completed Web Development course</w:t>
            </w:r>
          </w:p>
          <w:p w14:paraId="65D2B30B" w14:textId="77777777" w:rsidR="000D3702" w:rsidRPr="00D779B5" w:rsidRDefault="000D3702" w:rsidP="000D370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Completed Python Course</w:t>
            </w:r>
          </w:p>
          <w:p w14:paraId="3B4DFE5B" w14:textId="77777777" w:rsidR="000D3702" w:rsidRPr="00D779B5" w:rsidRDefault="000D3702" w:rsidP="000D370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1928E3B" w14:textId="77777777" w:rsidR="000D3702" w:rsidRPr="00D779B5" w:rsidRDefault="000D3702" w:rsidP="000D3702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Rahula College</w:t>
            </w:r>
          </w:p>
          <w:p w14:paraId="2EF67314" w14:textId="77777777" w:rsidR="000D3702" w:rsidRPr="00D779B5" w:rsidRDefault="000D3702" w:rsidP="000D370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(2008 – 2022)</w:t>
            </w:r>
          </w:p>
          <w:p w14:paraId="30C60121" w14:textId="26807A26" w:rsidR="000D3702" w:rsidRPr="00D779B5" w:rsidRDefault="000D3702" w:rsidP="000D370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 xml:space="preserve">Passed G.C.E. A/Ls in Physical Science Stream </w:t>
            </w:r>
          </w:p>
        </w:tc>
      </w:tr>
      <w:tr w:rsidR="00D779B5" w:rsidRPr="00D779B5" w14:paraId="2E2E3BD1" w14:textId="77777777" w:rsidTr="00D779B5">
        <w:trPr>
          <w:trHeight w:val="1079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AA0853A" w14:textId="652F37D9" w:rsidR="007B1EF3" w:rsidRPr="00D779B5" w:rsidRDefault="000D3702" w:rsidP="00C76870">
            <w:pPr>
              <w:pStyle w:val="Heading2"/>
              <w:rPr>
                <w:color w:val="000000" w:themeColor="text1"/>
              </w:rPr>
            </w:pPr>
            <w:r w:rsidRPr="00D779B5">
              <w:rPr>
                <w:color w:val="000000" w:themeColor="text1"/>
              </w:rPr>
              <w:t>Technical skills and Interests</w:t>
            </w:r>
          </w:p>
        </w:tc>
        <w:tc>
          <w:tcPr>
            <w:tcW w:w="630" w:type="dxa"/>
          </w:tcPr>
          <w:p w14:paraId="0B23DBEA" w14:textId="77777777" w:rsidR="007B1EF3" w:rsidRPr="00D779B5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000000" w:themeColor="text1"/>
              </w:rPr>
            </w:pPr>
          </w:p>
        </w:tc>
        <w:tc>
          <w:tcPr>
            <w:tcW w:w="7010" w:type="dxa"/>
          </w:tcPr>
          <w:p w14:paraId="66D65655" w14:textId="6A986DCD" w:rsidR="007B1EF3" w:rsidRPr="00D779B5" w:rsidRDefault="000D3702" w:rsidP="000D370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Languages – </w:t>
            </w:r>
            <w:r w:rsidRPr="00D779B5">
              <w:rPr>
                <w:rFonts w:ascii="Times New Roman" w:hAnsi="Times New Roman" w:cs="Times New Roman"/>
                <w:color w:val="000000" w:themeColor="text1"/>
              </w:rPr>
              <w:t>Java , Phyton , HTML , CSS , JavaScript</w:t>
            </w:r>
          </w:p>
          <w:p w14:paraId="18AB7941" w14:textId="77777777" w:rsidR="000D3702" w:rsidRPr="00D779B5" w:rsidRDefault="000D3702" w:rsidP="000D370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Developer Tools – </w:t>
            </w:r>
            <w:r w:rsidRPr="00D779B5">
              <w:rPr>
                <w:rFonts w:ascii="Times New Roman" w:hAnsi="Times New Roman" w:cs="Times New Roman"/>
                <w:color w:val="000000" w:themeColor="text1"/>
              </w:rPr>
              <w:t xml:space="preserve">Figma , Axure , JetBrains , VSCode , Git </w:t>
            </w:r>
          </w:p>
          <w:p w14:paraId="13365884" w14:textId="77777777" w:rsidR="000D3702" w:rsidRPr="00D779B5" w:rsidRDefault="000D3702" w:rsidP="000D370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Frameworks</w:t>
            </w:r>
            <w:r w:rsidR="0040640E" w:rsidRPr="00D779B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– </w:t>
            </w:r>
            <w:r w:rsidR="0040640E" w:rsidRPr="00D779B5">
              <w:rPr>
                <w:rFonts w:ascii="Times New Roman" w:hAnsi="Times New Roman" w:cs="Times New Roman"/>
                <w:color w:val="000000" w:themeColor="text1"/>
              </w:rPr>
              <w:t>Angular , Springboot</w:t>
            </w:r>
          </w:p>
          <w:p w14:paraId="79B84B50" w14:textId="788362B4" w:rsidR="0040640E" w:rsidRPr="00D779B5" w:rsidRDefault="0040640E" w:rsidP="0040640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Database – </w:t>
            </w:r>
            <w:r w:rsidRPr="00D779B5">
              <w:rPr>
                <w:rFonts w:ascii="Times New Roman" w:hAnsi="Times New Roman" w:cs="Times New Roman"/>
                <w:color w:val="000000" w:themeColor="text1"/>
              </w:rPr>
              <w:t>MYSQL , MongoDB</w:t>
            </w:r>
          </w:p>
        </w:tc>
      </w:tr>
      <w:tr w:rsidR="00D779B5" w:rsidRPr="00D779B5" w14:paraId="0906CC67" w14:textId="77777777" w:rsidTr="00D779B5">
        <w:trPr>
          <w:trHeight w:val="404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EB98F3A" w14:textId="049BD1D6" w:rsidR="007B1EF3" w:rsidRPr="00D779B5" w:rsidRDefault="0040640E" w:rsidP="001A1BCF">
            <w:pPr>
              <w:pStyle w:val="Heading2"/>
              <w:rPr>
                <w:color w:val="000000" w:themeColor="text1"/>
              </w:rPr>
            </w:pPr>
            <w:r w:rsidRPr="00D779B5">
              <w:rPr>
                <w:color w:val="000000" w:themeColor="text1"/>
              </w:rPr>
              <w:t>Non-technical Skills</w:t>
            </w:r>
          </w:p>
        </w:tc>
        <w:tc>
          <w:tcPr>
            <w:tcW w:w="630" w:type="dxa"/>
          </w:tcPr>
          <w:p w14:paraId="6FB876CA" w14:textId="68CDBBA8" w:rsidR="007B1EF3" w:rsidRPr="00D779B5" w:rsidRDefault="0040640E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000000" w:themeColor="text1"/>
              </w:rPr>
            </w:pPr>
            <w:r w:rsidRPr="00D779B5">
              <w:rPr>
                <w:color w:val="000000" w:themeColor="text1"/>
              </w:rPr>
              <w:t xml:space="preserve"> </w:t>
            </w:r>
          </w:p>
        </w:tc>
        <w:tc>
          <w:tcPr>
            <w:tcW w:w="7010" w:type="dxa"/>
          </w:tcPr>
          <w:p w14:paraId="101541BB" w14:textId="77777777" w:rsidR="007B1EF3" w:rsidRPr="00D779B5" w:rsidRDefault="0040640E" w:rsidP="0040640E">
            <w:pPr>
              <w:pStyle w:val="ListBullet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Teamwork</w:t>
            </w:r>
          </w:p>
          <w:p w14:paraId="516F7CDF" w14:textId="77777777" w:rsidR="0040640E" w:rsidRPr="00D779B5" w:rsidRDefault="0040640E" w:rsidP="0040640E">
            <w:pPr>
              <w:pStyle w:val="ListBullet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Creativity</w:t>
            </w:r>
          </w:p>
          <w:p w14:paraId="56979DB3" w14:textId="77777777" w:rsidR="0040640E" w:rsidRPr="00D779B5" w:rsidRDefault="0040640E" w:rsidP="0040640E">
            <w:pPr>
              <w:pStyle w:val="ListBullet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Communication</w:t>
            </w:r>
          </w:p>
          <w:p w14:paraId="1EFAED26" w14:textId="77777777" w:rsidR="0040640E" w:rsidRPr="00D779B5" w:rsidRDefault="0040640E" w:rsidP="0040640E">
            <w:pPr>
              <w:pStyle w:val="ListBullet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Cooperative</w:t>
            </w:r>
          </w:p>
          <w:p w14:paraId="155F23B3" w14:textId="77777777" w:rsidR="0040640E" w:rsidRPr="00D779B5" w:rsidRDefault="0040640E" w:rsidP="0040640E">
            <w:pPr>
              <w:pStyle w:val="ListBullet"/>
              <w:numPr>
                <w:ilvl w:val="0"/>
                <w:numId w:val="0"/>
              </w:numPr>
              <w:ind w:left="648" w:hanging="36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7ACF23F" w14:textId="77777777" w:rsidR="0040640E" w:rsidRPr="00D779B5" w:rsidRDefault="0040640E" w:rsidP="0040640E">
            <w:pPr>
              <w:pStyle w:val="ListBullet"/>
              <w:numPr>
                <w:ilvl w:val="0"/>
                <w:numId w:val="0"/>
              </w:numPr>
              <w:ind w:left="648" w:hanging="36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BDB82CE" w14:textId="77777777" w:rsidR="0040640E" w:rsidRPr="00D779B5" w:rsidRDefault="0040640E" w:rsidP="0040640E">
            <w:pPr>
              <w:pStyle w:val="ListBullet"/>
              <w:numPr>
                <w:ilvl w:val="0"/>
                <w:numId w:val="0"/>
              </w:numPr>
              <w:ind w:left="648" w:hanging="36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751DE7D" w14:textId="77777777" w:rsidR="0040640E" w:rsidRPr="00D779B5" w:rsidRDefault="0040640E" w:rsidP="0040640E">
            <w:pPr>
              <w:pStyle w:val="ListBullet"/>
              <w:numPr>
                <w:ilvl w:val="0"/>
                <w:numId w:val="0"/>
              </w:numPr>
              <w:ind w:left="648" w:hanging="36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84AF2E1" w14:textId="77777777" w:rsidR="0040640E" w:rsidRPr="00D779B5" w:rsidRDefault="0040640E" w:rsidP="0040640E">
            <w:pPr>
              <w:pStyle w:val="ListBullet"/>
              <w:numPr>
                <w:ilvl w:val="0"/>
                <w:numId w:val="0"/>
              </w:numPr>
              <w:ind w:left="648" w:hanging="36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8ED9BC1" w14:textId="77777777" w:rsidR="0040640E" w:rsidRPr="00D779B5" w:rsidRDefault="0040640E" w:rsidP="0040640E">
            <w:pPr>
              <w:pStyle w:val="ListBullet"/>
              <w:numPr>
                <w:ilvl w:val="0"/>
                <w:numId w:val="0"/>
              </w:numPr>
              <w:ind w:left="648" w:hanging="36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5A700C2" w14:textId="77777777" w:rsidR="0040640E" w:rsidRPr="00D779B5" w:rsidRDefault="0040640E" w:rsidP="0040640E">
            <w:pPr>
              <w:pStyle w:val="ListBullet"/>
              <w:numPr>
                <w:ilvl w:val="0"/>
                <w:numId w:val="0"/>
              </w:numPr>
              <w:ind w:left="648" w:hanging="36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B3DB2F1" w14:textId="54C783D0" w:rsidR="0040640E" w:rsidRPr="00D779B5" w:rsidRDefault="0040640E" w:rsidP="0040640E">
            <w:pPr>
              <w:pStyle w:val="ListBullet"/>
              <w:numPr>
                <w:ilvl w:val="0"/>
                <w:numId w:val="0"/>
              </w:numPr>
              <w:ind w:left="648" w:hanging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779B5" w:rsidRPr="00D779B5" w14:paraId="28C19078" w14:textId="77777777" w:rsidTr="00D779B5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4DC40D7" w14:textId="6E56B302" w:rsidR="007B1EF3" w:rsidRPr="00D779B5" w:rsidRDefault="0040640E" w:rsidP="001A1BCF">
            <w:pPr>
              <w:pStyle w:val="Heading2"/>
              <w:rPr>
                <w:color w:val="000000" w:themeColor="text1"/>
              </w:rPr>
            </w:pPr>
            <w:r w:rsidRPr="00D779B5">
              <w:rPr>
                <w:color w:val="000000" w:themeColor="text1"/>
              </w:rPr>
              <w:lastRenderedPageBreak/>
              <w:t>Projects</w:t>
            </w:r>
          </w:p>
        </w:tc>
        <w:tc>
          <w:tcPr>
            <w:tcW w:w="630" w:type="dxa"/>
          </w:tcPr>
          <w:p w14:paraId="70B06580" w14:textId="77777777" w:rsidR="007B1EF3" w:rsidRPr="00D779B5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000000" w:themeColor="text1"/>
              </w:rPr>
            </w:pPr>
          </w:p>
        </w:tc>
        <w:tc>
          <w:tcPr>
            <w:tcW w:w="7010" w:type="dxa"/>
          </w:tcPr>
          <w:p w14:paraId="7A9D5523" w14:textId="08809AF4" w:rsidR="007B1EF3" w:rsidRPr="00D779B5" w:rsidRDefault="00B21E44" w:rsidP="00C76870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6" w:history="1">
              <w:r w:rsidR="0040640E" w:rsidRPr="00D779B5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</w:rPr>
                <w:t>SPENDO</w:t>
              </w:r>
            </w:hyperlink>
            <w:r w:rsidR="0040640E" w:rsidRPr="00D779B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="0040640E" w:rsidRPr="00D779B5">
              <w:rPr>
                <w:rFonts w:ascii="Times New Roman" w:hAnsi="Times New Roman" w:cs="Times New Roman"/>
                <w:color w:val="000000" w:themeColor="text1"/>
              </w:rPr>
              <w:t>(Ongoing)</w:t>
            </w:r>
          </w:p>
          <w:p w14:paraId="0333864F" w14:textId="77777777" w:rsidR="0040640E" w:rsidRPr="00D779B5" w:rsidRDefault="0040640E" w:rsidP="00C768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AI-based finance manager system (Software Group Project)</w:t>
            </w:r>
          </w:p>
          <w:p w14:paraId="4D6CE6FC" w14:textId="77777777" w:rsidR="0040640E" w:rsidRPr="00D779B5" w:rsidRDefault="0040640E" w:rsidP="0040640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Enables young adults to manage their unnecessary expenses with the help of AI</w:t>
            </w:r>
          </w:p>
          <w:p w14:paraId="0C6C04F1" w14:textId="77777777" w:rsidR="003E2068" w:rsidRPr="00D779B5" w:rsidRDefault="0040640E" w:rsidP="0040640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 xml:space="preserve">Tools &amp; </w:t>
            </w:r>
            <w:r w:rsidR="003E2068" w:rsidRPr="00D779B5">
              <w:rPr>
                <w:rFonts w:ascii="Times New Roman" w:hAnsi="Times New Roman" w:cs="Times New Roman"/>
                <w:color w:val="000000" w:themeColor="text1"/>
              </w:rPr>
              <w:t>technologies used – Python, React-Native, MongoDB, GitHub, Postman</w:t>
            </w:r>
          </w:p>
          <w:p w14:paraId="06EF6584" w14:textId="77777777" w:rsidR="003E2068" w:rsidRPr="00D779B5" w:rsidRDefault="003E2068" w:rsidP="003E206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CEE413F" w14:textId="75C9549A" w:rsidR="0040640E" w:rsidRPr="00D779B5" w:rsidRDefault="00B21E44" w:rsidP="003E2068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7" w:history="1">
              <w:r w:rsidR="003E2068" w:rsidRPr="00D779B5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</w:rPr>
                <w:t>Learnify</w:t>
              </w:r>
            </w:hyperlink>
            <w:r w:rsidR="003E2068" w:rsidRPr="00D779B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(</w:t>
            </w:r>
            <w:r w:rsidR="003E2068" w:rsidRPr="00D779B5">
              <w:rPr>
                <w:rFonts w:ascii="Times New Roman" w:hAnsi="Times New Roman" w:cs="Times New Roman"/>
                <w:color w:val="000000" w:themeColor="text1"/>
              </w:rPr>
              <w:t xml:space="preserve">Ongoing)  </w:t>
            </w:r>
          </w:p>
          <w:p w14:paraId="350DC3AC" w14:textId="77777777" w:rsidR="003E2068" w:rsidRPr="00D779B5" w:rsidRDefault="003E2068" w:rsidP="003E20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 xml:space="preserve">Modified LMS with VR learning and personal AI mentor </w:t>
            </w:r>
          </w:p>
          <w:p w14:paraId="59AC567F" w14:textId="77777777" w:rsidR="003E2068" w:rsidRPr="00D779B5" w:rsidRDefault="003E2068" w:rsidP="003E206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Enab</w:t>
            </w:r>
            <w:r w:rsidR="0086066F" w:rsidRPr="00D779B5">
              <w:rPr>
                <w:rFonts w:ascii="Times New Roman" w:hAnsi="Times New Roman" w:cs="Times New Roman"/>
                <w:color w:val="000000" w:themeColor="text1"/>
              </w:rPr>
              <w:t>le students to experience another level of learning with the help of AI</w:t>
            </w:r>
          </w:p>
          <w:p w14:paraId="1BF9450A" w14:textId="77777777" w:rsidR="0086066F" w:rsidRPr="00D779B5" w:rsidRDefault="0086066F" w:rsidP="003E206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Tools &amp; technologies used – Figma, React-Native, MYSQL</w:t>
            </w:r>
          </w:p>
          <w:p w14:paraId="144A0903" w14:textId="77777777" w:rsidR="00027CC5" w:rsidRPr="00D779B5" w:rsidRDefault="00027CC5" w:rsidP="00027CC5">
            <w:p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33073A2" w14:textId="409EBB9E" w:rsidR="00027CC5" w:rsidRPr="00D779B5" w:rsidRDefault="00B21E44" w:rsidP="00027CC5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hyperlink r:id="rId18" w:history="1">
              <w:r w:rsidR="00027CC5" w:rsidRPr="00D779B5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</w:rPr>
                <w:t>Eco Echoes</w:t>
              </w:r>
            </w:hyperlink>
          </w:p>
          <w:p w14:paraId="43301A44" w14:textId="77777777" w:rsidR="00027CC5" w:rsidRPr="00D779B5" w:rsidRDefault="00027CC5" w:rsidP="00027CC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Online shop site</w:t>
            </w:r>
          </w:p>
          <w:p w14:paraId="41D47492" w14:textId="77777777" w:rsidR="00027CC5" w:rsidRPr="00D779B5" w:rsidRDefault="00027CC5" w:rsidP="00027CC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Enable users to buy wildlife-based products while gaining some knowledge about wildlife</w:t>
            </w:r>
          </w:p>
          <w:p w14:paraId="69EFD01B" w14:textId="77777777" w:rsidR="00027CC5" w:rsidRPr="00D779B5" w:rsidRDefault="00027CC5" w:rsidP="00027CC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Tools &amp; technologies used – HTML, CSS, JavaScript</w:t>
            </w:r>
          </w:p>
          <w:p w14:paraId="6693F091" w14:textId="77777777" w:rsidR="00027CC5" w:rsidRPr="00D779B5" w:rsidRDefault="00027CC5" w:rsidP="00027CC5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Plane Ticket Management</w:t>
            </w:r>
          </w:p>
          <w:p w14:paraId="551D7371" w14:textId="6C5DB31E" w:rsidR="00B21E44" w:rsidRPr="00D779B5" w:rsidRDefault="00B21E44" w:rsidP="00027CC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User-friendly plane ticket management system</w:t>
            </w:r>
          </w:p>
          <w:p w14:paraId="549797E3" w14:textId="04B0B836" w:rsidR="00B21E44" w:rsidRPr="00D779B5" w:rsidRDefault="00B21E44" w:rsidP="00B21E4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Enable users to book a seat and can cancel it at any time and a real-time seating map</w:t>
            </w:r>
          </w:p>
          <w:p w14:paraId="7907A27B" w14:textId="2F3621BA" w:rsidR="00B21E44" w:rsidRPr="00D779B5" w:rsidRDefault="00B21E44" w:rsidP="00B21E4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Tools &amp; technology used – Java, OOP principles</w:t>
            </w:r>
          </w:p>
          <w:p w14:paraId="273879FD" w14:textId="2FA11491" w:rsidR="00B21E44" w:rsidRPr="00D779B5" w:rsidRDefault="00B21E44" w:rsidP="00B21E44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Ticket Management System</w:t>
            </w:r>
          </w:p>
          <w:p w14:paraId="5504DBB6" w14:textId="4DA3C339" w:rsidR="00B21E44" w:rsidRPr="00D779B5" w:rsidRDefault="00B21E44" w:rsidP="00B21E4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User-friendly ticket booking system</w:t>
            </w:r>
          </w:p>
          <w:p w14:paraId="7AFEFC5C" w14:textId="02496AD7" w:rsidR="00B21E44" w:rsidRPr="00D779B5" w:rsidRDefault="00B21E44" w:rsidP="00B21E4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Enable multiple users to book ticket at the same time and secured with validation</w:t>
            </w:r>
          </w:p>
          <w:p w14:paraId="3879731C" w14:textId="4E7A708D" w:rsidR="00B21E44" w:rsidRPr="00D779B5" w:rsidRDefault="00B21E44" w:rsidP="00B21E4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Tools &amp; technologies – Angular, Springboot, MySQL</w:t>
            </w:r>
          </w:p>
          <w:p w14:paraId="08EA8A20" w14:textId="2D8EBE34" w:rsidR="00027CC5" w:rsidRPr="00D779B5" w:rsidRDefault="00027CC5" w:rsidP="00027CC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B1EF3" w14:paraId="2EFF8702" w14:textId="77777777" w:rsidTr="00D779B5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4D010D4" w14:textId="4B1E867D" w:rsidR="007B1EF3" w:rsidRDefault="00B21E44" w:rsidP="001A1BCF">
            <w:pPr>
              <w:pStyle w:val="Heading2"/>
            </w:pPr>
            <w:r>
              <w:t>Interests</w:t>
            </w:r>
          </w:p>
        </w:tc>
        <w:tc>
          <w:tcPr>
            <w:tcW w:w="630" w:type="dxa"/>
          </w:tcPr>
          <w:p w14:paraId="5D22688F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010" w:type="dxa"/>
          </w:tcPr>
          <w:p w14:paraId="767C3B19" w14:textId="1B0064C4" w:rsidR="007B1EF3" w:rsidRPr="00D779B5" w:rsidRDefault="00B21E44" w:rsidP="00D779B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>Former</w:t>
            </w:r>
            <w:r w:rsidR="00D25947" w:rsidRPr="00D779B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779B5" w:rsidRPr="00D779B5">
              <w:rPr>
                <w:rFonts w:ascii="Times New Roman" w:hAnsi="Times New Roman" w:cs="Times New Roman"/>
                <w:color w:val="000000" w:themeColor="text1"/>
              </w:rPr>
              <w:t>badminton player at Rahula College</w:t>
            </w:r>
          </w:p>
          <w:p w14:paraId="392D012F" w14:textId="2981B972" w:rsidR="00D779B5" w:rsidRPr="00D779B5" w:rsidRDefault="00D779B5" w:rsidP="00D779B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 xml:space="preserve">Former </w:t>
            </w:r>
            <w:r w:rsidRPr="00D779B5">
              <w:rPr>
                <w:rFonts w:ascii="Times New Roman" w:hAnsi="Times New Roman" w:cs="Times New Roman"/>
                <w:color w:val="000000" w:themeColor="text1"/>
              </w:rPr>
              <w:t>cricket player at Rahula College</w:t>
            </w:r>
          </w:p>
          <w:p w14:paraId="0C122419" w14:textId="3256373F" w:rsidR="00D779B5" w:rsidRDefault="00D779B5" w:rsidP="00D779B5">
            <w:pPr>
              <w:pStyle w:val="ListParagraph"/>
              <w:numPr>
                <w:ilvl w:val="0"/>
                <w:numId w:val="18"/>
              </w:numPr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 xml:space="preserve">Former </w:t>
            </w:r>
            <w:r w:rsidRPr="00D779B5">
              <w:rPr>
                <w:rFonts w:ascii="Times New Roman" w:hAnsi="Times New Roman" w:cs="Times New Roman"/>
                <w:color w:val="000000" w:themeColor="text1"/>
              </w:rPr>
              <w:t>football player at Matara City Club</w:t>
            </w:r>
          </w:p>
        </w:tc>
      </w:tr>
      <w:tr w:rsidR="007B1EF3" w14:paraId="7739BEA8" w14:textId="77777777" w:rsidTr="00D779B5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BEB2CD9" w14:textId="2F4BB8FF" w:rsidR="007B1EF3" w:rsidRDefault="00D779B5" w:rsidP="001A1BCF">
            <w:pPr>
              <w:pStyle w:val="Heading2"/>
            </w:pPr>
            <w:r>
              <w:t>Conferences and Competitions</w:t>
            </w:r>
          </w:p>
        </w:tc>
        <w:tc>
          <w:tcPr>
            <w:tcW w:w="630" w:type="dxa"/>
          </w:tcPr>
          <w:p w14:paraId="2824417F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010" w:type="dxa"/>
          </w:tcPr>
          <w:p w14:paraId="26EA71AB" w14:textId="77777777" w:rsidR="00D779B5" w:rsidRPr="00D779B5" w:rsidRDefault="00D779B5" w:rsidP="00D779B5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="Times New Roman" w:hAnsi="Times New Roman" w:cs="Times New Roman"/>
                <w:color w:val="000000" w:themeColor="text1"/>
              </w:rPr>
              <w:t>Visited SLINTEC and Calcey (field visit)</w:t>
            </w:r>
          </w:p>
          <w:p w14:paraId="15A60C8A" w14:textId="77777777" w:rsidR="00D779B5" w:rsidRPr="00D779B5" w:rsidRDefault="00D779B5" w:rsidP="00D779B5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Participated in Google I/O Extended </w:t>
            </w:r>
          </w:p>
          <w:p w14:paraId="577B78DF" w14:textId="77777777" w:rsidR="00D779B5" w:rsidRPr="00D779B5" w:rsidRDefault="00D779B5" w:rsidP="00D779B5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="Times New Roman" w:hAnsi="Times New Roman" w:cs="Times New Roman"/>
                <w:color w:val="000000" w:themeColor="text1"/>
              </w:rPr>
              <w:t>Volunteered in Cutting Edge</w:t>
            </w:r>
          </w:p>
          <w:p w14:paraId="3D230BD5" w14:textId="77777777" w:rsidR="00D779B5" w:rsidRPr="00D779B5" w:rsidRDefault="00D779B5" w:rsidP="00D779B5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="Times New Roman" w:hAnsi="Times New Roman" w:cs="Times New Roman"/>
                <w:color w:val="000000" w:themeColor="text1"/>
              </w:rPr>
              <w:t>Participated in IEEE ENCODE hackathon</w:t>
            </w:r>
          </w:p>
          <w:p w14:paraId="618D7394" w14:textId="77777777" w:rsidR="00D779B5" w:rsidRPr="00D779B5" w:rsidRDefault="00D779B5" w:rsidP="00D779B5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="Times New Roman" w:hAnsi="Times New Roman" w:cs="Times New Roman"/>
                <w:color w:val="000000" w:themeColor="text1"/>
              </w:rPr>
              <w:t>Participated in IEEE XTREME 24h hackathon</w:t>
            </w:r>
          </w:p>
          <w:p w14:paraId="7E704FDF" w14:textId="77777777" w:rsidR="00D779B5" w:rsidRDefault="00D779B5" w:rsidP="00D779B5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F1759D" w14:textId="0A97D919" w:rsidR="007B1EF3" w:rsidRDefault="00D779B5" w:rsidP="00D779B5">
            <w:pPr>
              <w:pStyle w:val="ListParagraph"/>
            </w:pPr>
            <w:r w:rsidRPr="00D779B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7B1EF3" w14:paraId="289A253F" w14:textId="77777777" w:rsidTr="00D779B5">
        <w:tc>
          <w:tcPr>
            <w:tcW w:w="1710" w:type="dxa"/>
            <w:tcBorders>
              <w:top w:val="single" w:sz="4" w:space="0" w:color="auto"/>
            </w:tcBorders>
          </w:tcPr>
          <w:p w14:paraId="7D541CD4" w14:textId="77777777" w:rsidR="007B1EF3" w:rsidRDefault="008C7471" w:rsidP="001A1BCF">
            <w:pPr>
              <w:pStyle w:val="Heading2"/>
            </w:pPr>
            <w:r w:rsidRPr="008C7471">
              <w:t>References</w:t>
            </w:r>
          </w:p>
        </w:tc>
        <w:tc>
          <w:tcPr>
            <w:tcW w:w="630" w:type="dxa"/>
          </w:tcPr>
          <w:p w14:paraId="1EE2DD24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7010" w:type="dxa"/>
          </w:tcPr>
          <w:p w14:paraId="0015132F" w14:textId="77777777" w:rsidR="007B1EF3" w:rsidRDefault="00D779B5" w:rsidP="00D779B5">
            <w:pPr>
              <w:pStyle w:val="ListParagraph"/>
              <w:numPr>
                <w:ilvl w:val="0"/>
                <w:numId w:val="18"/>
              </w:numPr>
            </w:pPr>
            <w:r>
              <w:t xml:space="preserve">Hiruni Samarage </w:t>
            </w:r>
          </w:p>
          <w:p w14:paraId="7489561D" w14:textId="01D1E37A" w:rsidR="00D779B5" w:rsidRDefault="00D779B5" w:rsidP="00D779B5">
            <w:pPr>
              <w:pStyle w:val="ListParagraph"/>
            </w:pPr>
            <w:r>
              <w:t>Lecture/Placement Coordinator</w:t>
            </w:r>
          </w:p>
          <w:p w14:paraId="59A9823E" w14:textId="11401825" w:rsidR="00D779B5" w:rsidRDefault="00D779B5" w:rsidP="00D779B5">
            <w:pPr>
              <w:pStyle w:val="ListParagraph"/>
            </w:pPr>
            <w:hyperlink r:id="rId19" w:history="1">
              <w:r w:rsidRPr="00F5476B">
                <w:rPr>
                  <w:rStyle w:val="Hyperlink"/>
                </w:rPr>
                <w:t>hiruni.s@iit.ac.lk</w:t>
              </w:r>
            </w:hyperlink>
          </w:p>
          <w:p w14:paraId="7921984A" w14:textId="77777777" w:rsidR="00D779B5" w:rsidRDefault="00D779B5" w:rsidP="00D779B5">
            <w:pPr>
              <w:pStyle w:val="ListParagraph"/>
            </w:pPr>
            <w:r>
              <w:t>+94768209721</w:t>
            </w:r>
          </w:p>
          <w:p w14:paraId="53661842" w14:textId="77777777" w:rsidR="00D779B5" w:rsidRDefault="00D779B5" w:rsidP="00D779B5">
            <w:pPr>
              <w:pStyle w:val="ListParagraph"/>
            </w:pPr>
          </w:p>
          <w:p w14:paraId="2BBD8CCF" w14:textId="77777777" w:rsidR="00D779B5" w:rsidRDefault="00D779B5" w:rsidP="00D779B5">
            <w:pPr>
              <w:pStyle w:val="ListParagraph"/>
              <w:numPr>
                <w:ilvl w:val="0"/>
                <w:numId w:val="18"/>
              </w:numPr>
            </w:pPr>
            <w:r>
              <w:t>Shenith Sandeepa</w:t>
            </w:r>
          </w:p>
          <w:p w14:paraId="716D7C14" w14:textId="669F8831" w:rsidR="001B33BA" w:rsidRDefault="001B33BA" w:rsidP="001B33BA">
            <w:pPr>
              <w:pStyle w:val="ListParagraph"/>
            </w:pPr>
            <w:r>
              <w:t xml:space="preserve">Senior Software </w:t>
            </w:r>
            <w:r w:rsidR="00D43B35">
              <w:t>Engineer,</w:t>
            </w:r>
            <w:r w:rsidR="00F64168">
              <w:t xml:space="preserve"> Surge Global</w:t>
            </w:r>
          </w:p>
          <w:p w14:paraId="490F99AA" w14:textId="69FB1295" w:rsidR="00F64168" w:rsidRDefault="00F64168" w:rsidP="001B33BA">
            <w:pPr>
              <w:pStyle w:val="ListParagraph"/>
            </w:pPr>
            <w:hyperlink r:id="rId20" w:history="1">
              <w:r w:rsidRPr="00F5476B">
                <w:rPr>
                  <w:rStyle w:val="Hyperlink"/>
                </w:rPr>
                <w:t>shenithsandeepa@gmail.com</w:t>
              </w:r>
            </w:hyperlink>
          </w:p>
          <w:p w14:paraId="116FEE3D" w14:textId="18B8E951" w:rsidR="00F64168" w:rsidRDefault="00F64168" w:rsidP="001B33BA">
            <w:pPr>
              <w:pStyle w:val="ListParagraph"/>
            </w:pPr>
            <w:r>
              <w:t>+94173848399</w:t>
            </w:r>
          </w:p>
          <w:p w14:paraId="412E4F04" w14:textId="6906223C" w:rsidR="00F64168" w:rsidRDefault="00F64168" w:rsidP="001B33BA">
            <w:pPr>
              <w:pStyle w:val="ListParagraph"/>
            </w:pPr>
          </w:p>
        </w:tc>
      </w:tr>
    </w:tbl>
    <w:p w14:paraId="3C93AD1E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A2D44" w14:textId="77777777" w:rsidR="00AF69CA" w:rsidRDefault="00AF69CA">
      <w:r>
        <w:separator/>
      </w:r>
    </w:p>
  </w:endnote>
  <w:endnote w:type="continuationSeparator" w:id="0">
    <w:p w14:paraId="1B58CEE3" w14:textId="77777777" w:rsidR="00AF69CA" w:rsidRDefault="00AF69CA">
      <w:r>
        <w:continuationSeparator/>
      </w:r>
    </w:p>
  </w:endnote>
  <w:endnote w:type="continuationNotice" w:id="1">
    <w:p w14:paraId="2930D98A" w14:textId="77777777" w:rsidR="00AF69CA" w:rsidRDefault="00AF69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1893B" w14:textId="77777777" w:rsidR="00AF69CA" w:rsidRDefault="00AF69CA">
      <w:r>
        <w:separator/>
      </w:r>
    </w:p>
  </w:footnote>
  <w:footnote w:type="continuationSeparator" w:id="0">
    <w:p w14:paraId="6048A97B" w14:textId="77777777" w:rsidR="00AF69CA" w:rsidRDefault="00AF69CA">
      <w:r>
        <w:continuationSeparator/>
      </w:r>
    </w:p>
  </w:footnote>
  <w:footnote w:type="continuationNotice" w:id="1">
    <w:p w14:paraId="6EE300A4" w14:textId="77777777" w:rsidR="00AF69CA" w:rsidRDefault="00AF69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361B24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33D6A"/>
    <w:multiLevelType w:val="hybridMultilevel"/>
    <w:tmpl w:val="81A2BD7A"/>
    <w:lvl w:ilvl="0" w:tplc="30EC3EA4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2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3"/>
  </w:num>
  <w:num w:numId="13" w16cid:durableId="199901450">
    <w:abstractNumId w:val="14"/>
  </w:num>
  <w:num w:numId="14" w16cid:durableId="1533104044">
    <w:abstractNumId w:val="10"/>
  </w:num>
  <w:num w:numId="15" w16cid:durableId="373048102">
    <w:abstractNumId w:val="17"/>
  </w:num>
  <w:num w:numId="16" w16cid:durableId="1533954525">
    <w:abstractNumId w:val="16"/>
  </w:num>
  <w:num w:numId="17" w16cid:durableId="2062096122">
    <w:abstractNumId w:val="11"/>
  </w:num>
  <w:num w:numId="18" w16cid:durableId="20525329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35"/>
    <w:rsid w:val="0001213F"/>
    <w:rsid w:val="0001722C"/>
    <w:rsid w:val="00024E30"/>
    <w:rsid w:val="00027CC5"/>
    <w:rsid w:val="00045CE7"/>
    <w:rsid w:val="00045EA1"/>
    <w:rsid w:val="0005643D"/>
    <w:rsid w:val="00066481"/>
    <w:rsid w:val="00081AAF"/>
    <w:rsid w:val="00096D71"/>
    <w:rsid w:val="000B43F6"/>
    <w:rsid w:val="000D3702"/>
    <w:rsid w:val="000E3828"/>
    <w:rsid w:val="001027F9"/>
    <w:rsid w:val="00102CBC"/>
    <w:rsid w:val="00127BC3"/>
    <w:rsid w:val="00130324"/>
    <w:rsid w:val="00144D80"/>
    <w:rsid w:val="00151ECC"/>
    <w:rsid w:val="001667CF"/>
    <w:rsid w:val="00166ADD"/>
    <w:rsid w:val="001814AE"/>
    <w:rsid w:val="0018677E"/>
    <w:rsid w:val="001929DC"/>
    <w:rsid w:val="001A1BCF"/>
    <w:rsid w:val="001A2DAF"/>
    <w:rsid w:val="001A46C9"/>
    <w:rsid w:val="001A67BD"/>
    <w:rsid w:val="001A7676"/>
    <w:rsid w:val="001B33BA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2CDA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2565"/>
    <w:rsid w:val="00307B41"/>
    <w:rsid w:val="003105DA"/>
    <w:rsid w:val="003256C1"/>
    <w:rsid w:val="0033009B"/>
    <w:rsid w:val="003421F4"/>
    <w:rsid w:val="00345A43"/>
    <w:rsid w:val="00353102"/>
    <w:rsid w:val="003564CD"/>
    <w:rsid w:val="00365067"/>
    <w:rsid w:val="003755F2"/>
    <w:rsid w:val="00381E49"/>
    <w:rsid w:val="0038333E"/>
    <w:rsid w:val="00384F21"/>
    <w:rsid w:val="003A44CD"/>
    <w:rsid w:val="003A4954"/>
    <w:rsid w:val="003D6303"/>
    <w:rsid w:val="003E2068"/>
    <w:rsid w:val="003E2599"/>
    <w:rsid w:val="003F109B"/>
    <w:rsid w:val="0040640E"/>
    <w:rsid w:val="00410550"/>
    <w:rsid w:val="00413583"/>
    <w:rsid w:val="004233D1"/>
    <w:rsid w:val="00434787"/>
    <w:rsid w:val="004513B2"/>
    <w:rsid w:val="00453B81"/>
    <w:rsid w:val="00474BB6"/>
    <w:rsid w:val="0048154B"/>
    <w:rsid w:val="004A13BA"/>
    <w:rsid w:val="004A2DD0"/>
    <w:rsid w:val="004B3721"/>
    <w:rsid w:val="004B458D"/>
    <w:rsid w:val="004B46B6"/>
    <w:rsid w:val="004B572C"/>
    <w:rsid w:val="004C4EF1"/>
    <w:rsid w:val="004D4444"/>
    <w:rsid w:val="004D6DC1"/>
    <w:rsid w:val="004E2997"/>
    <w:rsid w:val="00500931"/>
    <w:rsid w:val="005133DA"/>
    <w:rsid w:val="00517062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70DF"/>
    <w:rsid w:val="005A7214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6517"/>
    <w:rsid w:val="00647056"/>
    <w:rsid w:val="006704FF"/>
    <w:rsid w:val="00673C26"/>
    <w:rsid w:val="006B2D88"/>
    <w:rsid w:val="006B4888"/>
    <w:rsid w:val="006C0135"/>
    <w:rsid w:val="006D2999"/>
    <w:rsid w:val="006E1E22"/>
    <w:rsid w:val="006E6662"/>
    <w:rsid w:val="006F2989"/>
    <w:rsid w:val="00730614"/>
    <w:rsid w:val="007436D1"/>
    <w:rsid w:val="00781109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2199E"/>
    <w:rsid w:val="0083156C"/>
    <w:rsid w:val="008341E5"/>
    <w:rsid w:val="00841FB2"/>
    <w:rsid w:val="00850E50"/>
    <w:rsid w:val="008560B4"/>
    <w:rsid w:val="0086066F"/>
    <w:rsid w:val="00871E79"/>
    <w:rsid w:val="008753EA"/>
    <w:rsid w:val="00883C67"/>
    <w:rsid w:val="00893885"/>
    <w:rsid w:val="00897263"/>
    <w:rsid w:val="008C7471"/>
    <w:rsid w:val="008E22B1"/>
    <w:rsid w:val="008F1622"/>
    <w:rsid w:val="008F579B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E60CB"/>
    <w:rsid w:val="009F2098"/>
    <w:rsid w:val="009F50CC"/>
    <w:rsid w:val="00A276F7"/>
    <w:rsid w:val="00A33D74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69CA"/>
    <w:rsid w:val="00AF7026"/>
    <w:rsid w:val="00B0686C"/>
    <w:rsid w:val="00B1053A"/>
    <w:rsid w:val="00B21E44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23DE3"/>
    <w:rsid w:val="00C31F41"/>
    <w:rsid w:val="00C34822"/>
    <w:rsid w:val="00C46D25"/>
    <w:rsid w:val="00C567C3"/>
    <w:rsid w:val="00C735C9"/>
    <w:rsid w:val="00C73F01"/>
    <w:rsid w:val="00C76870"/>
    <w:rsid w:val="00C84247"/>
    <w:rsid w:val="00C87C9D"/>
    <w:rsid w:val="00C90469"/>
    <w:rsid w:val="00C92F51"/>
    <w:rsid w:val="00CA54B0"/>
    <w:rsid w:val="00CA639F"/>
    <w:rsid w:val="00CC1D1E"/>
    <w:rsid w:val="00CC7FC2"/>
    <w:rsid w:val="00CD0DE7"/>
    <w:rsid w:val="00CD5910"/>
    <w:rsid w:val="00CE6061"/>
    <w:rsid w:val="00CF252A"/>
    <w:rsid w:val="00CF29F7"/>
    <w:rsid w:val="00CF51F2"/>
    <w:rsid w:val="00CF5A98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25947"/>
    <w:rsid w:val="00D313CE"/>
    <w:rsid w:val="00D4292C"/>
    <w:rsid w:val="00D43B35"/>
    <w:rsid w:val="00D56FFC"/>
    <w:rsid w:val="00D66432"/>
    <w:rsid w:val="00D73717"/>
    <w:rsid w:val="00D756CF"/>
    <w:rsid w:val="00D779B5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5147C"/>
    <w:rsid w:val="00E61EDA"/>
    <w:rsid w:val="00E62BC4"/>
    <w:rsid w:val="00E9289A"/>
    <w:rsid w:val="00E97E45"/>
    <w:rsid w:val="00EA07BF"/>
    <w:rsid w:val="00EA39C1"/>
    <w:rsid w:val="00EB1566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4168"/>
    <w:rsid w:val="00F66BCB"/>
    <w:rsid w:val="00F829A9"/>
    <w:rsid w:val="00F95C1B"/>
    <w:rsid w:val="00FA50C1"/>
    <w:rsid w:val="00FA514F"/>
    <w:rsid w:val="00FB023A"/>
    <w:rsid w:val="00FB736B"/>
    <w:rsid w:val="00FC6CDF"/>
    <w:rsid w:val="00FD1508"/>
    <w:rsid w:val="00FD5F03"/>
    <w:rsid w:val="00FE0204"/>
    <w:rsid w:val="00FE061E"/>
    <w:rsid w:val="2BE3A5F4"/>
    <w:rsid w:val="3253819B"/>
    <w:rsid w:val="54DBD01C"/>
    <w:rsid w:val="566CF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77346"/>
  <w15:docId w15:val="{7D64600B-6B8B-4B86-9111-8F907A49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paragraph" w:customStyle="1" w:styleId="Spacing">
    <w:name w:val="Spacing"/>
    <w:basedOn w:val="Normal"/>
    <w:qFormat/>
    <w:rsid w:val="00CA639F"/>
    <w:pPr>
      <w:spacing w:after="480"/>
    </w:pPr>
  </w:style>
  <w:style w:type="character" w:styleId="UnresolvedMention">
    <w:name w:val="Unresolved Mention"/>
    <w:basedOn w:val="DefaultParagraphFont"/>
    <w:uiPriority w:val="99"/>
    <w:semiHidden/>
    <w:unhideWhenUsed/>
    <w:rsid w:val="006C0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ankaja.tech/" TargetMode="External"/><Relationship Id="rId18" Type="http://schemas.openxmlformats.org/officeDocument/2006/relationships/hyperlink" Target="https://github.com/Pandi0710/Echo-Echo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Pandi0710" TargetMode="External"/><Relationship Id="rId17" Type="http://schemas.openxmlformats.org/officeDocument/2006/relationships/hyperlink" Target="https://github.com/Pandi0710/Learnify-HC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andi0710/Spendo-SDGP" TargetMode="External"/><Relationship Id="rId20" Type="http://schemas.openxmlformats.org/officeDocument/2006/relationships/hyperlink" Target="mailto:shenithsandeepa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ankaja-pandipperuma-477a7b268/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sankaja.20230605@iit.ac.lk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hiruni.s@iit.ac.lk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andipperumasankaja@gmail.co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Modern%20web%20developer%20resume.dotx" TargetMode="External"/></Relationship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3788E3-1BC7-4A5E-BA33-C49C299239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2CB6C23-572E-4BDD-A83F-04550AEDF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19F442-3979-4398-8374-09F00C45FE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2EBD8B-8B62-4ABB-A546-5624406DEA9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resume.dotx</Template>
  <TotalTime>409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Sankaja Pandipperuma</cp:lastModifiedBy>
  <cp:revision>2</cp:revision>
  <dcterms:created xsi:type="dcterms:W3CDTF">2025-04-08T20:16:00Z</dcterms:created>
  <dcterms:modified xsi:type="dcterms:W3CDTF">2025-04-09T08:29:00Z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